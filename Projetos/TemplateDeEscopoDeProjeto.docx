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1488C" w14:textId="2DB43C21" w:rsidR="006E5425" w:rsidRPr="002C5A42" w:rsidRDefault="00025A32">
      <w:pPr>
        <w:pStyle w:val="Ttulo"/>
      </w:pPr>
      <w:r>
        <w:t>&lt;Nome da empresa&gt;</w:t>
      </w:r>
      <w:bookmarkStart w:id="0" w:name="_GoBack"/>
      <w:bookmarkEnd w:id="0"/>
      <w:r w:rsidR="00E96407" w:rsidRPr="002C5A42">
        <w:br/>
        <w:t>Escopo do projeto</w:t>
      </w:r>
    </w:p>
    <w:sdt>
      <w:sdtPr>
        <w:id w:val="216403978"/>
        <w:placeholder>
          <w:docPart w:val="E40918EED9084D4FA74F4B359D059244"/>
        </w:placeholder>
        <w:date w:fullDate="2018-01-30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65C90264" w14:textId="77777777" w:rsidR="006E5425" w:rsidRPr="002C5A42" w:rsidRDefault="00B5664F">
          <w:pPr>
            <w:pStyle w:val="Subttulo"/>
          </w:pPr>
          <w:r>
            <w:t>30/01/2018</w:t>
          </w:r>
        </w:p>
      </w:sdtContent>
    </w:sdt>
    <w:p w14:paraId="6B6DA6DE" w14:textId="77777777" w:rsidR="006E5425" w:rsidRPr="002C5A42" w:rsidRDefault="00E96407">
      <w:pPr>
        <w:pStyle w:val="Ttulo1"/>
      </w:pPr>
      <w:r w:rsidRPr="002C5A42">
        <w:t>Visão geral</w:t>
      </w:r>
    </w:p>
    <w:p w14:paraId="68A78C1B" w14:textId="77777777" w:rsidR="003E01F7" w:rsidRPr="003E01F7" w:rsidRDefault="00E96407" w:rsidP="003E01F7">
      <w:pPr>
        <w:pStyle w:val="Ttulo2"/>
      </w:pPr>
      <w:r w:rsidRPr="002C5A42">
        <w:t>Descrição e histórico do projeto</w:t>
      </w:r>
    </w:p>
    <w:sdt>
      <w:sdtPr>
        <w:id w:val="-2113425653"/>
        <w:placeholder>
          <w:docPart w:val="5EF050C4EE494DC9BEA2DE305749CC45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6E5425" w:rsidRPr="002C5A42" w14:paraId="643981AA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7EB6D294" w14:textId="77777777" w:rsidR="006E5425" w:rsidRPr="002C5A42" w:rsidRDefault="00E96407">
                <w:pPr>
                  <w:rPr>
                    <w:spacing w:val="-2"/>
                  </w:rPr>
                </w:pPr>
                <w:r w:rsidRPr="002C5A42">
                  <w:rPr>
                    <w:noProof/>
                    <w:spacing w:val="-2"/>
                  </w:rPr>
                  <mc:AlternateContent>
                    <mc:Choice Requires="wpg">
                      <w:drawing>
                        <wp:inline distT="0" distB="0" distL="0" distR="0" wp14:anchorId="5ED6B25F" wp14:editId="6D85E12B">
                          <wp:extent cx="141605" cy="141605"/>
                          <wp:effectExtent l="0" t="0" r="0" b="0"/>
                          <wp:docPr id="19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20" name="Retângulo 2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" name="Forma livre 2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53DE1AD0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SjdhAgAADQoAAAOAAAAZHJzL2Uyb0RvYy54bWzcWtuOo0YQfY+Uf0A8Rsp6uBtrvavV3hQp&#10;l1V28gEMxjYKBgLMeDafk1/Jj+VUd2OXZ13Q2VVeMg9jbA5FnVPV3dUF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">
                          <v:rect id="Retângulo 20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2ycAA&#10;AADbAAAADwAAAGRycy9kb3ducmV2LnhtbERPz2vCMBS+C/4P4QneNLHOsXaNIoPh5mXo9P5o3tpi&#10;81KSqPW/Xw6DHT++3+VmsJ24kQ+tYw2LuQJBXDnTcq3h9P0+ewERIrLBzjFpeFCAzXo8KrEw7s4H&#10;uh1jLVIIhwI1NDH2hZShashimLueOHE/zluMCfpaGo/3FG47mSn1LC22nBoa7OmtoepyvFoNO/WV&#10;n6+1YfUkF9my3X8ecr/SejoZtq8gIg3xX/zn/jAasrQ+fUk/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i2ycAAAADbAAAADwAAAAAAAAAAAAAAAACYAgAAZHJzL2Rvd25y&#10;ZXYueG1sUEsFBgAAAAAEAAQA9QAAAIUDAAAAAA==&#10;" fillcolor="#5b9bd5 [3204]" stroked="f" strokeweight="0"/>
                          <v:shape id="Forma livre 21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uDccUA&#10;AADbAAAADwAAAGRycy9kb3ducmV2LnhtbESPQWvCQBSE70L/w/IKvekmOVRJswmlUNBDqVV7f2af&#10;STT7Ns1uY+qvdwuCx2FmvmGyYjStGKh3jWUF8SwCQVxa3XClYLd9ny5AOI+ssbVMCv7IQZE/TDJM&#10;tT3zFw0bX4kAYZeigtr7LpXSlTUZdDPbEQfvYHuDPsi+krrHc4CbViZR9CwNNhwWauzorabytPk1&#10;Cj739njZ/qyr9nvV7az+KOfr+UKpp8fx9QWEp9Hfw7f2UitIYvj/En6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+4NxxQAAANsAAAAPAAAAAAAAAAAAAAAAAJgCAABkcnMv&#10;ZG93bnJldi54bWxQSwUGAAAAAAQABAD1AAAAig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14:paraId="46B971C0" w14:textId="77777777" w:rsidR="006E5425" w:rsidRPr="002C5A42" w:rsidRDefault="00E96407">
                <w:pPr>
                  <w:pStyle w:val="Textodedic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pacing w:val="-2"/>
                  </w:rPr>
                </w:pPr>
                <w:r w:rsidRPr="002C5A42">
                  <w:rPr>
                    <w:spacing w:val="-2"/>
                  </w:rPr>
                  <w:t>[Descreva como este projeto surgiu, quem está envolvido e sua finalidade.]</w:t>
                </w:r>
              </w:p>
              <w:p w14:paraId="534DA180" w14:textId="77777777" w:rsidR="006E5425" w:rsidRPr="002C5A42" w:rsidRDefault="00E96407">
                <w:pPr>
                  <w:pStyle w:val="Textodedic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pacing w:val="-2"/>
                  </w:rPr>
                </w:pPr>
                <w:r w:rsidRPr="002C5A42">
                  <w:rPr>
                    <w:spacing w:val="-2"/>
                  </w:rPr>
                  <w:t>Observação: para excluir qualquer dica (como esta), clique nela e comece a digitar. Se você ainda não está pronto para adicionar seu próprio texto, basta clicar em uma dica e pressionar a barra de espaço para removê-la.</w:t>
                </w:r>
              </w:p>
            </w:tc>
          </w:tr>
        </w:tbl>
        <w:p w14:paraId="0D30529E" w14:textId="77777777" w:rsidR="006E5425" w:rsidRPr="002C5A42" w:rsidRDefault="0098570A"/>
      </w:sdtContent>
    </w:sdt>
    <w:p w14:paraId="11DE348B" w14:textId="77777777" w:rsidR="006E5425" w:rsidRPr="002C5A42" w:rsidRDefault="00E96407">
      <w:pPr>
        <w:pStyle w:val="Ttulo2"/>
      </w:pPr>
      <w:r w:rsidRPr="002C5A42">
        <w:t>Escopo do projeto</w:t>
      </w:r>
    </w:p>
    <w:sdt>
      <w:sdtPr>
        <w:id w:val="-1466881030"/>
        <w:placeholder>
          <w:docPart w:val="5EF050C4EE494DC9BEA2DE305749CC45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6E5425" w:rsidRPr="002C5A42" w14:paraId="41177C22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1492745E" w14:textId="77777777" w:rsidR="006E5425" w:rsidRPr="002C5A42" w:rsidRDefault="00E96407">
                <w:r w:rsidRPr="002C5A42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441C15B9" wp14:editId="047A31A7">
                          <wp:extent cx="141605" cy="141605"/>
                          <wp:effectExtent l="0" t="0" r="0" b="0"/>
                          <wp:docPr id="35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36" name="Retângulo 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7" name="Forma livre 3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7015BB47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KjJgggAADQoAAAOAAAAZHJzL2Uyb0RvYy54bWzcWtuOo0YQfY+Uf0A8Rsp6uBtrvavV3hQp&#10;l1V28gEMxjYKBgLMeDafk1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">
                          <v:rect id="Retângulo 36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Qd+8MA&#10;AADbAAAADwAAAGRycy9kb3ducmV2LnhtbESPW2sCMRSE34X+h3AKvmniFV2NUgpS64usl/fD5nR3&#10;6eZkSaJu/31TKPg4zMw3zHrb2UbcyYfasYbRUIEgLpypudRwOe8GCxAhIhtsHJOGHwqw3bz01pgZ&#10;9+Cc7qdYigThkKGGKsY2kzIUFVkMQ9cSJ+/LeYsxSV9K4/GR4LaRY6Xm0mLNaaHClt4rKr5PN6vh&#10;Qx2X11tpWE3laDypD5/50s+07r92bysQkbr4DP+390bDZA5/X9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Qd+8MAAADbAAAADwAAAAAAAAAAAAAAAACYAgAAZHJzL2Rv&#10;d25yZXYueG1sUEsFBgAAAAAEAAQA9QAAAIgDAAAAAA==&#10;" fillcolor="#5b9bd5 [3204]" stroked="f" strokeweight="0"/>
                          <v:shape id="Forma livre 37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coQ8MA&#10;AADbAAAADwAAAGRycy9kb3ducmV2LnhtbESPT4vCMBTE7wt+h/AEb2uqC1a6RlkEwT2I/+9vm2db&#10;t3mpTdTqpzeC4HGYmd8wo0ljSnGh2hWWFfS6EQji1OqCMwW77exzCMJ5ZI2lZVJwIweTcetjhIm2&#10;V17TZeMzESDsElSQe18lUro0J4Ouayvi4B1sbdAHWWdS13gNcFPKfhQNpMGCw0KOFU1zSv83Z6Ng&#10;+WeP9+1plZX732pn9SKNV/FQqU67+fkG4anx7/CrPdcKvmJ4fgk/QI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coQ8MAAADbAAAADwAAAAAAAAAAAAAAAACYAgAAZHJzL2Rv&#10;d25yZXYueG1sUEsFBgAAAAAEAAQA9QAAAIg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14:paraId="5186F2A5" w14:textId="77777777" w:rsidR="006E5425" w:rsidRPr="002C5A42" w:rsidRDefault="00E96407">
                <w:pPr>
                  <w:pStyle w:val="Textodedic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2C5A42">
                  <w:t>[O escopo do projeto define os limites de um projeto. Pense no escopo como uma caixa imaginária que abrangerá todos os elementos/atividades do projeto. Ele não só define o que você está fazendo (o que vai para a caixa), mas define os limites para o que não será feito como parte do projeto (o que não cabe na caixa). O escopo responde às perguntas sobre o que será feito, o que não será feito e qual será aparência do resultado.]</w:t>
                </w:r>
              </w:p>
            </w:tc>
          </w:tr>
        </w:tbl>
        <w:p w14:paraId="3D01F62C" w14:textId="77777777" w:rsidR="006E5425" w:rsidRPr="002C5A42" w:rsidRDefault="0098570A"/>
      </w:sdtContent>
    </w:sdt>
    <w:p w14:paraId="0F4DDD50" w14:textId="77777777" w:rsidR="006E5425" w:rsidRPr="002C5A42" w:rsidRDefault="00E96407">
      <w:pPr>
        <w:pStyle w:val="Ttulo2"/>
      </w:pPr>
      <w:r w:rsidRPr="002C5A42">
        <w:t>Requisitos de alto nível</w:t>
      </w:r>
    </w:p>
    <w:sdt>
      <w:sdtPr>
        <w:id w:val="-510995402"/>
        <w:placeholder>
          <w:docPart w:val="5EF050C4EE494DC9BEA2DE305749CC45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6E5425" w:rsidRPr="002C5A42" w14:paraId="6DA08737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39300C0C" w14:textId="77777777" w:rsidR="006E5425" w:rsidRPr="002C5A42" w:rsidRDefault="00E96407">
                <w:r w:rsidRPr="002C5A42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5ECF862B" wp14:editId="5A5B09CB">
                          <wp:extent cx="141605" cy="141605"/>
                          <wp:effectExtent l="0" t="0" r="0" b="0"/>
                          <wp:docPr id="16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17" name="Retângulo 1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" name="Forma livre 1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517D3C42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xDhAgAADQoAAAOAAAAZHJzL2Uyb0RvYy54bWzcWtuOo0YQfY+Uf0A8Rsp6uBtrvavV3hQp&#10;l1V28gEMxjYKBgLMeDafk1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">
                          <v:rect id="Retângulo 17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3kAMEA&#10;AADbAAAADwAAAGRycy9kb3ducmV2LnhtbERPS2sCMRC+C/6HMEJvmqytr+1GkUJp7aVo633YTHcX&#10;N5Mlibr9901B8DYf33OKTW9bcSEfGscasokCQVw603Cl4fvrdbwEESKywdYxafilAJv1cFBgbtyV&#10;93Q5xEqkEA45aqhj7HIpQ1mTxTBxHXHifpy3GBP0lTQerynctnKq1FxabDg11NjRS03l6XC2Gt7U&#10;5+p4rgyrJ5lNH5uP3X7lZ1o/jPrtM4hIfbyLb+53k+Yv4P+XdI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95ADBAAAA2wAAAA8AAAAAAAAAAAAAAAAAmAIAAGRycy9kb3du&#10;cmV2LnhtbFBLBQYAAAAABAAEAPUAAACGAwAAAAA=&#10;" fillcolor="#5b9bd5 [3204]" stroked="f" strokeweight="0"/>
                          <v:shape id="Forma livre 18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3gUcUA&#10;AADbAAAADwAAAGRycy9kb3ducmV2LnhtbESPQW/CMAyF70j7D5En7QbpOAzUEapp0iQ4TDDK7l7j&#10;tYXGKU1WCr8eHyZxs/We3/u8yAbXqJ66UHs28DxJQBEX3tZcGtjnH+M5qBCRLTaeycCFAmTLh9EC&#10;U+vP/EX9LpZKQjikaKCKsU21DkVFDsPEt8Si/frOYZS1K7Xt8CzhrtHTJHnRDmuWhgpbeq+oOO7+&#10;nIHNjz9c89O2bL7X7d7bz2K2nc2NeXoc3l5BRRri3fx/vbKCL7Dyiwy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eBRxQAAANsAAAAPAAAAAAAAAAAAAAAAAJgCAABkcnMv&#10;ZG93bnJldi54bWxQSwUGAAAAAAQABAD1AAAAig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14:paraId="034AF4DD" w14:textId="77777777" w:rsidR="006E5425" w:rsidRPr="002C5A42" w:rsidRDefault="00E96407">
                <w:pPr>
                  <w:pStyle w:val="Textodedic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2C5A42">
                  <w:t>[Descreva os requisitos de alto nível para o projeto. Por exemplo:]</w:t>
                </w:r>
              </w:p>
            </w:tc>
          </w:tr>
        </w:tbl>
        <w:p w14:paraId="42704D62" w14:textId="77777777" w:rsidR="006E5425" w:rsidRPr="002C5A42" w:rsidRDefault="0098570A">
          <w:pPr>
            <w:pStyle w:val="SemEspaamento"/>
          </w:pPr>
        </w:p>
      </w:sdtContent>
    </w:sdt>
    <w:p w14:paraId="69557181" w14:textId="77777777" w:rsidR="006E5425" w:rsidRPr="002C5A42" w:rsidRDefault="00E96407">
      <w:pPr>
        <w:pStyle w:val="Ttulo2"/>
      </w:pPr>
      <w:r w:rsidRPr="002C5A42">
        <w:t>Resultados finais</w:t>
      </w:r>
    </w:p>
    <w:sdt>
      <w:sdtPr>
        <w:id w:val="1455060225"/>
        <w:placeholder>
          <w:docPart w:val="5EF050C4EE494DC9BEA2DE305749CC45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6E5425" w:rsidRPr="002C5A42" w14:paraId="188541FC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0DF057F4" w14:textId="77777777" w:rsidR="006E5425" w:rsidRPr="002C5A42" w:rsidRDefault="00E96407">
                <w:r w:rsidRPr="002C5A42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71939958" wp14:editId="466EB4B0">
                          <wp:extent cx="141605" cy="141605"/>
                          <wp:effectExtent l="0" t="0" r="0" b="0"/>
                          <wp:docPr id="56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57" name="Retângulo 5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8" name="Forma livre 5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44AEE3B9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">
                          <v:rect id="Retângulo 57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dwMIA&#10;AADbAAAADwAAAGRycy9kb3ducmV2LnhtbESPQWsCMRSE74L/ITyhN0202tbVKKVQql6Ktt4fm+fu&#10;4uZlSaKu/94IgsdhZr5h5svW1uJMPlSONQwHCgRx7kzFhYb/v+/+B4gQkQ3WjknDlQIsF93OHDPj&#10;Lryl8y4WIkE4ZKihjLHJpAx5SRbDwDXEyTs4bzEm6QtpPF4S3NZypNSbtFhxWiixoa+S8uPuZDX8&#10;qN/p/lQYVmM5HL1Wm/V26idav/TazxmISG18hh/tldEweYf7l/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V13AwgAAANsAAAAPAAAAAAAAAAAAAAAAAJgCAABkcnMvZG93&#10;bnJldi54bWxQSwUGAAAAAAQABAD1AAAAhwMAAAAA&#10;" fillcolor="#5b9bd5 [3204]" stroked="f" strokeweight="0"/>
                          <v:shape id="Forma livre 58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ZkcIA&#10;AADbAAAADwAAAGRycy9kb3ducmV2LnhtbERPTWvCQBC9F/oflil4q5sWNCG6CaVQ0IOYqr1Ps2MS&#10;zc6m2dWk/fXdg+Dx8b6X+WhacaXeNZYVvEwjEMSl1Q1XCg77j+cEhPPIGlvLpOCXHOTZ48MSU20H&#10;/qTrzlcihLBLUUHtfZdK6cqaDLqp7YgDd7S9QR9gX0nd4xDCTStfo2guDTYcGmrs6L2m8ry7GAXb&#10;b3v62/8UVfu17g5Wb8q4iBOlJk/j2wKEp9HfxTf3SiuYhbHhS/g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1mRwgAAANsAAAAPAAAAAAAAAAAAAAAAAJgCAABkcnMvZG93&#10;bnJldi54bWxQSwUGAAAAAAQABAD1AAAAhw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14:paraId="586AE94E" w14:textId="77777777" w:rsidR="006E5425" w:rsidRPr="002C5A42" w:rsidRDefault="00E96407">
                <w:pPr>
                  <w:pStyle w:val="Textodedic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2C5A42">
                  <w:t>[Liste as agências, partes interessadas ou divisões que serão afetadas por este projeto e descreve como serão afetadas pelo projeto.]</w:t>
                </w:r>
              </w:p>
            </w:tc>
          </w:tr>
        </w:tbl>
        <w:p w14:paraId="4B41228F" w14:textId="77777777" w:rsidR="006E5425" w:rsidRPr="002C5A42" w:rsidRDefault="0098570A"/>
      </w:sdtContent>
    </w:sdt>
    <w:p w14:paraId="1CD7A2C4" w14:textId="77777777" w:rsidR="006E5425" w:rsidRPr="002C5A42" w:rsidRDefault="00E96407">
      <w:pPr>
        <w:pStyle w:val="Ttulo2"/>
      </w:pPr>
      <w:r w:rsidRPr="002C5A42">
        <w:t>Partes afetadas</w:t>
      </w:r>
    </w:p>
    <w:sdt>
      <w:sdtPr>
        <w:id w:val="-178505371"/>
        <w:placeholder>
          <w:docPart w:val="5EF050C4EE494DC9BEA2DE305749CC45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6E5425" w:rsidRPr="002C5A42" w14:paraId="5927472E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178BF260" w14:textId="77777777" w:rsidR="006E5425" w:rsidRPr="002C5A42" w:rsidRDefault="00E96407">
                <w:r w:rsidRPr="002C5A42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2016972F" wp14:editId="1DB2B859">
                          <wp:extent cx="141605" cy="141605"/>
                          <wp:effectExtent l="0" t="0" r="0" b="0"/>
                          <wp:docPr id="59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60" name="Retângulo 6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1" name="Forma livre 6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1DEE6A7A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">
                          <v:rect id="Retângulo 60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IPCcEA&#10;AADbAAAADwAAAGRycy9kb3ducmV2LnhtbERPW2vCMBR+H+w/hCP4NhN1K9oZZQyG216kXt4PzVlb&#10;bE5Kktb675eHwR4/vvtmN9pWDORD41jDfKZAEJfONFxpOJ8+nlYgQkQ22DomDXcKsNs+PmwwN+7G&#10;BQ3HWIkUwiFHDXWMXS5lKGuyGGauI07cj/MWY4K+ksbjLYXbVi6UyqTFhlNDjR2911Rej73VsFeH&#10;9aWvDKtnOV8sm++vYu1ftJ5OxrdXEJHG+C/+c38aDVlan76kH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SDwnBAAAA2wAAAA8AAAAAAAAAAAAAAAAAmAIAAGRycy9kb3du&#10;cmV2LnhtbFBLBQYAAAAABAAEAPUAAACGAwAAAAA=&#10;" fillcolor="#5b9bd5 [3204]" stroked="f" strokeweight="0"/>
                          <v:shape id="Forma livre 61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E6scMA&#10;AADbAAAADwAAAGRycy9kb3ducmV2LnhtbESPT4vCMBTE74LfITzBm6b1oFKNRQRBD+L/+9vmbdvd&#10;5qU2Uet++o2wsMdhZn7DzNPWVOJBjSstK4iHEQjizOqScwWX83owBeE8ssbKMil4kYN00e3MMdH2&#10;yUd6nHwuAoRdggoK7+tESpcVZNANbU0cvE/bGPRBNrnUDT4D3FRyFEVjabDksFBgTauCsu/T3SjY&#10;f9ivn/PtkFfXbX2xepdNDpOpUv1eu5yB8NT6//Bfe6MVjGN4fw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E6scMAAADbAAAADwAAAAAAAAAAAAAAAACYAgAAZHJzL2Rv&#10;d25yZXYueG1sUEsFBgAAAAAEAAQA9QAAAIg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14:paraId="6EDE170D" w14:textId="77777777" w:rsidR="006E5425" w:rsidRPr="002C5A42" w:rsidRDefault="00E96407">
                <w:pPr>
                  <w:pStyle w:val="Textodedic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2C5A42">
                  <w:t>[Liste os processos ou sistemas comerciais que serão afetados por este projeto e descreve como serão afetados pelo projeto.]</w:t>
                </w:r>
              </w:p>
            </w:tc>
          </w:tr>
        </w:tbl>
        <w:p w14:paraId="52E29A7C" w14:textId="77777777" w:rsidR="006E5425" w:rsidRPr="002C5A42" w:rsidRDefault="0098570A"/>
      </w:sdtContent>
    </w:sdt>
    <w:p w14:paraId="5A4D5AAA" w14:textId="77777777" w:rsidR="006E5425" w:rsidRPr="002C5A42" w:rsidRDefault="00E96407">
      <w:pPr>
        <w:pStyle w:val="Ttulo2"/>
      </w:pPr>
      <w:r w:rsidRPr="002C5A42">
        <w:t>Sistemas ou processos comerciais afetados</w:t>
      </w:r>
    </w:p>
    <w:sdt>
      <w:sdtPr>
        <w:id w:val="394707813"/>
        <w:placeholder>
          <w:docPart w:val="5EF050C4EE494DC9BEA2DE305749CC45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6E5425" w:rsidRPr="002C5A42" w14:paraId="7ABC7733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649C20DE" w14:textId="77777777" w:rsidR="006E5425" w:rsidRPr="002C5A42" w:rsidRDefault="00E96407">
                <w:r w:rsidRPr="002C5A42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6C56F2BD" wp14:editId="5EAB36A4">
                          <wp:extent cx="141605" cy="141605"/>
                          <wp:effectExtent l="0" t="0" r="0" b="0"/>
                          <wp:docPr id="62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63" name="Rectangle 6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4" name="Forma livre 6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1F1E8853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">
                          <v:rect id="Rectangle 63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CRfsMA&#10;AADbAAAADwAAAGRycy9kb3ducmV2LnhtbESPW2sCMRSE34X+h3AKvmniFV2NUgpS64usl/fD5nR3&#10;6eZkSaJu/31TKPg4zMw3zHrb2UbcyYfasYbRUIEgLpypudRwOe8GCxAhIhtsHJOGHwqw3bz01pgZ&#10;9+Cc7qdYigThkKGGKsY2kzIUFVkMQ9cSJ+/LeYsxSV9K4/GR4LaRY6Xm0mLNaaHClt4rKr5PN6vh&#10;Qx2X11tpWE3laDypD5/50s+07r92bysQkbr4DP+390bDfAJ/X9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CRfsMAAADbAAAADwAAAAAAAAAAAAAAAACYAgAAZHJzL2Rv&#10;d25yZXYueG1sUEsFBgAAAAAEAAQA9QAAAIgDAAAAAA==&#10;" fillcolor="#5b9bd5 [3204]" stroked="f" strokeweight="0"/>
                          <v:shape id="Forma livre 64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aZKcQA&#10;AADbAAAADwAAAGRycy9kb3ducmV2LnhtbESPT4vCMBTE78J+h/AWvGmqiJZqFFlY0MOi65/7s3m2&#10;1ealNlmtfvqNIHgcZuY3zGTWmFJcqXaFZQW9bgSCOLW64EzBbvvdiUE4j6yxtEwK7uRgNv1oTTDR&#10;9sa/dN34TAQIuwQV5N5XiZQuzcmg69qKOHhHWxv0QdaZ1DXeAtyUsh9FQ2mw4LCQY0VfOaXnzZ9R&#10;sDrY02N7WWflflntrP5JR+tRrFT7s5mPQXhq/Dv8ai+0guEAn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mmSnEAAAA2w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14:paraId="54A5E12E" w14:textId="77777777" w:rsidR="006E5425" w:rsidRPr="002C5A42" w:rsidRDefault="00E96407">
                <w:pPr>
                  <w:pStyle w:val="Textodedic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2C5A42">
                  <w:t>[Descreve todos os componentes específicos que são excluídos deste projeto.]</w:t>
                </w:r>
              </w:p>
            </w:tc>
          </w:tr>
        </w:tbl>
        <w:p w14:paraId="2B35E966" w14:textId="77777777" w:rsidR="006E5425" w:rsidRPr="002C5A42" w:rsidRDefault="0098570A"/>
      </w:sdtContent>
    </w:sdt>
    <w:p w14:paraId="4E47A9EC" w14:textId="77777777" w:rsidR="006E5425" w:rsidRPr="002C5A42" w:rsidRDefault="00E96407">
      <w:pPr>
        <w:pStyle w:val="Ttulo2"/>
      </w:pPr>
      <w:r w:rsidRPr="002C5A42">
        <w:lastRenderedPageBreak/>
        <w:t>Exclusões exclusivas do escopo</w:t>
      </w:r>
    </w:p>
    <w:sdt>
      <w:sdtPr>
        <w:id w:val="1727880417"/>
        <w:placeholder>
          <w:docPart w:val="5EF050C4EE494DC9BEA2DE305749CC45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6E5425" w:rsidRPr="002C5A42" w14:paraId="4840B9F7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2E4EA198" w14:textId="77777777" w:rsidR="006E5425" w:rsidRPr="002C5A42" w:rsidRDefault="00E96407">
                <w:r w:rsidRPr="002C5A42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695C26B0" wp14:editId="0F452A79">
                          <wp:extent cx="141605" cy="141605"/>
                          <wp:effectExtent l="0" t="0" r="0" b="0"/>
                          <wp:docPr id="65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66" name="Rectangle 6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7" name="Forma livre 6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5B7A52CB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">
                          <v:rect id="Rectangle 66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y5sMA&#10;AADbAAAADwAAAGRycy9kb3ducmV2LnhtbESPQWsCMRSE70L/Q3iF3jTR1qVuNytFEKsX0bb3x+Z1&#10;d+nmZUmirv/eFAoeh5n5himWg+3EmXxoHWuYThQI4sqZlmsNX5/r8SuIEJENdo5Jw5UCLMuHUYG5&#10;cRc+0PkYa5EgHHLU0MTY51KGqiGLYeJ64uT9OG8xJulraTxeEtx2cqZUJi22nBYa7GnVUPV7PFkN&#10;G7VffJ9qw+pFTmfP7W57WPi51k+Pw/sbiEhDvIf/2x9GQ5bB35f0A2R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cy5sMAAADbAAAADwAAAAAAAAAAAAAAAACYAgAAZHJzL2Rv&#10;d25yZXYueG1sUEsFBgAAAAAEAAQA9QAAAIgDAAAAAA==&#10;" fillcolor="#5b9bd5 [3204]" stroked="f" strokeweight="0"/>
                          <v:shape id="Forma livre 67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QHXsIA&#10;AADbAAAADwAAAGRycy9kb3ducmV2LnhtbESPT4vCMBTE7wt+h/AEb2uqByvVKCIIepD17/3ZPNtq&#10;81KbqN399BtB8DjMzG+Y8bQxpXhQ7QrLCnrdCARxanXBmYLDfvE9BOE8ssbSMin4JQfTSetrjIm2&#10;T97SY+czESDsElSQe18lUro0J4Ouayvi4J1tbdAHWWdS1/gMcFPKfhQNpMGCw0KOFc1zSq+7u1Hw&#10;c7KXv/1tk5XHVXWwep3Gm3ioVKfdzEYgPDX+E363l1rBIIbXl/AD5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AdewgAAANsAAAAPAAAAAAAAAAAAAAAAAJgCAABkcnMvZG93&#10;bnJldi54bWxQSwUGAAAAAAQABAD1AAAAhw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14:paraId="199A1C69" w14:textId="77777777" w:rsidR="006E5425" w:rsidRPr="002C5A42" w:rsidRDefault="00E96407">
                <w:pPr>
                  <w:pStyle w:val="Textodedic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2C5A42">
                  <w:t>[Descreva como você pretende implementar o projeto. Por exemplo, todas as partes do projeto serão executadas ao mesmo tempo ou isso será incremental?  O que será incluído em cada versão?]</w:t>
                </w:r>
              </w:p>
            </w:tc>
          </w:tr>
        </w:tbl>
        <w:p w14:paraId="762B200E" w14:textId="77777777" w:rsidR="006E5425" w:rsidRPr="002C5A42" w:rsidRDefault="0098570A"/>
      </w:sdtContent>
    </w:sdt>
    <w:p w14:paraId="6F79A56E" w14:textId="77777777" w:rsidR="006E5425" w:rsidRPr="002C5A42" w:rsidRDefault="00E96407">
      <w:pPr>
        <w:pStyle w:val="Ttulo2"/>
      </w:pPr>
      <w:r w:rsidRPr="002C5A42">
        <w:t>Plano de implementação</w:t>
      </w:r>
    </w:p>
    <w:sdt>
      <w:sdtPr>
        <w:id w:val="-1948997253"/>
        <w:placeholder>
          <w:docPart w:val="5EF050C4EE494DC9BEA2DE305749CC45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6E5425" w:rsidRPr="002C5A42" w14:paraId="3EDE57F7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28CC5FFA" w14:textId="77777777" w:rsidR="006E5425" w:rsidRPr="002C5A42" w:rsidRDefault="00E96407">
                <w:r w:rsidRPr="002C5A42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6B7B1316" wp14:editId="6B98167F">
                          <wp:extent cx="141605" cy="141605"/>
                          <wp:effectExtent l="0" t="0" r="0" b="0"/>
                          <wp:docPr id="68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69" name="Rectangle 6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0" name="Forma livre 7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77AE5FEE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">
                          <v:rect id="Rectangle 69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mlMMA&#10;AADbAAAADwAAAGRycy9kb3ducmV2LnhtbESPQWsCMRSE70L/Q3iF3jRZq9JdzUoplFovotX7Y/Pc&#10;Xbp5WZKo23/fFAoeh5n5hlmtB9uJK/nQOtaQTRQI4sqZlmsNx6/38QuIEJENdo5Jww8FWJcPoxUW&#10;xt14T9dDrEWCcChQQxNjX0gZqoYshonriZN3dt5iTNLX0ni8Jbjt5FSphbTYclposKe3hqrvw8Vq&#10;+FC7/HSpDauZzKbP7fZzn/u51k+Pw+sSRKQh3sP/7Y3RsMjh70v6AbL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imlMMAAADbAAAADwAAAAAAAAAAAAAAAACYAgAAZHJzL2Rv&#10;d25yZXYueG1sUEsFBgAAAAAEAAQA9QAAAIgDAAAAAA==&#10;" fillcolor="#5b9bd5 [3204]" stroked="f" strokeweight="0"/>
                          <v:shape id="Forma livre 70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QJ98AA&#10;AADbAAAADwAAAGRycy9kb3ducmV2LnhtbERPy4rCMBTdC/MP4Q6403RcWOmYlmFgQBfic/bX5tpW&#10;m5vaRK1+vVkILg/nPc06U4srta6yrOBrGIEgzq2uuFCw2/4NJiCcR9ZYWyYFd3KQpR+9KSba3nhN&#10;140vRAhhl6CC0vsmkdLlJRl0Q9sQB+5gW4M+wLaQusVbCDe1HEXRWBqsODSU2NBvSflpczEKlnt7&#10;fGzPq6L+nzc7qxd5vIonSvU/u59vEJ46/xa/3DOtIA7rw5fwA2T6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wQJ98AAAADbAAAADwAAAAAAAAAAAAAAAACYAgAAZHJzL2Rvd25y&#10;ZXYueG1sUEsFBgAAAAAEAAQA9QAAAIU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14:paraId="438ACCC4" w14:textId="77777777" w:rsidR="006E5425" w:rsidRPr="002C5A42" w:rsidRDefault="00E96407">
                <w:pPr>
                  <w:pStyle w:val="Textodedic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2C5A42">
                  <w:t>[Inclua recomendações que levem à solução proposta por você. Apresente um resumo do que você está propondo fazer e de como você alcançará as metas. Você poderá fornecer mais detalhes na seção ‘Nossa proposta’.]</w:t>
                </w:r>
              </w:p>
            </w:tc>
          </w:tr>
        </w:tbl>
        <w:p w14:paraId="72E1739F" w14:textId="77777777" w:rsidR="006E5425" w:rsidRPr="002C5A42" w:rsidRDefault="0098570A"/>
      </w:sdtContent>
    </w:sdt>
    <w:p w14:paraId="4E1D933F" w14:textId="77777777" w:rsidR="006E5425" w:rsidRPr="002C5A42" w:rsidRDefault="00E96407">
      <w:pPr>
        <w:pStyle w:val="Ttulo2"/>
      </w:pPr>
      <w:r w:rsidRPr="002C5A42">
        <w:t>Cronograma/agenda de alto nível</w:t>
      </w:r>
    </w:p>
    <w:sdt>
      <w:sdtPr>
        <w:id w:val="1150491939"/>
        <w:placeholder>
          <w:docPart w:val="5EF050C4EE494DC9BEA2DE305749CC45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6E5425" w:rsidRPr="002C5A42" w14:paraId="77B2F589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5FA6B4B9" w14:textId="77777777" w:rsidR="006E5425" w:rsidRPr="002C5A42" w:rsidRDefault="00E96407">
                <w:r w:rsidRPr="002C5A42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44A3E85E" wp14:editId="5F163D15">
                          <wp:extent cx="141605" cy="141605"/>
                          <wp:effectExtent l="0" t="0" r="0" b="0"/>
                          <wp:docPr id="71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72" name="Rectangle 7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3" name="Forma livre 7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67A37F9B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">
                          <v:rect id="Rectangle 72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WiOMMA&#10;AADbAAAADwAAAGRycy9kb3ducmV2LnhtbESPT2sCMRTE74V+h/AK3jRxta1ujVIE0fZS/Hd/bF53&#10;l25eliTq+u2NIPQ4zMxvmNmis404kw+1Yw3DgQJBXDhTc6nhsF/1JyBCRDbYOCYNVwqwmD8/zTA3&#10;7sJbOu9iKRKEQ44aqhjbXMpQVGQxDFxLnLxf5y3GJH0pjcdLgttGZkq9SYs1p4UKW1pWVPztTlbD&#10;Wv1Mj6fSsBrLYTaqv7+2U/+qde+l+/wAEamL/+FHe2M0vGdw/5J+gJ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WiOMMAAADbAAAADwAAAAAAAAAAAAAAAACYAgAAZHJzL2Rv&#10;d25yZXYueG1sUEsFBgAAAAAEAAQA9QAAAIgDAAAAAA==&#10;" fillcolor="#5b9bd5 [3204]" stroked="f" strokeweight="0"/>
                          <v:shape id="Forma livre 73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aXgMMA&#10;AADbAAAADwAAAGRycy9kb3ducmV2LnhtbESPT4vCMBTE7wt+h/AEb2uqC1a6RlkEwT2I/+9vm2db&#10;t3mpTdTqpzeC4HGYmd8wo0ljSnGh2hWWFfS6EQji1OqCMwW77exzCMJ5ZI2lZVJwIweTcetjhIm2&#10;V17TZeMzESDsElSQe18lUro0J4Ouayvi4B1sbdAHWWdS13gNcFPKfhQNpMGCw0KOFU1zSv83Z6Ng&#10;+WeP9+1plZX732pn9SKNV/FQqU67+fkG4anx7/CrPdcK4i94fgk/QI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aXgMMAAADbAAAADwAAAAAAAAAAAAAAAACYAgAAZHJzL2Rv&#10;d25yZXYueG1sUEsFBgAAAAAEAAQA9QAAAIg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14:paraId="196FF912" w14:textId="77777777" w:rsidR="006E5425" w:rsidRPr="002C5A42" w:rsidRDefault="00E96407">
                <w:pPr>
                  <w:pStyle w:val="Textodedic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2C5A42">
                  <w:t>[Descreva qual será o cronograma/agenda de alto nível que planejará, projetará, desenvolverá e implantará o projeto. Em geral, quando você espera que este projeto seja concluído?]</w:t>
                </w:r>
              </w:p>
            </w:tc>
          </w:tr>
        </w:tbl>
        <w:p w14:paraId="27828C58" w14:textId="77777777" w:rsidR="006E5425" w:rsidRPr="002C5A42" w:rsidRDefault="0098570A"/>
      </w:sdtContent>
    </w:sdt>
    <w:p w14:paraId="564EE44F" w14:textId="77777777" w:rsidR="006E5425" w:rsidRPr="002C5A42" w:rsidRDefault="00E96407">
      <w:pPr>
        <w:pStyle w:val="Ttulo1"/>
      </w:pPr>
      <w:r w:rsidRPr="002C5A42">
        <w:t>Aprovação e autoridade para proceder</w:t>
      </w:r>
    </w:p>
    <w:p w14:paraId="2B998A76" w14:textId="77777777" w:rsidR="006E5425" w:rsidRPr="002C5A42" w:rsidRDefault="00E96407">
      <w:r w:rsidRPr="002C5A42"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2C5A42" w14:paraId="4EDF7F83" w14:textId="77777777" w:rsidTr="006E5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3C618997" w14:textId="77777777" w:rsidR="006E5425" w:rsidRPr="002C5A42" w:rsidRDefault="00E96407">
            <w:r w:rsidRPr="002C5A42">
              <w:t>Nome</w:t>
            </w:r>
          </w:p>
        </w:tc>
        <w:tc>
          <w:tcPr>
            <w:tcW w:w="1923" w:type="pct"/>
          </w:tcPr>
          <w:p w14:paraId="04E82C97" w14:textId="77777777" w:rsidR="006E5425" w:rsidRPr="002C5A42" w:rsidRDefault="00E96407">
            <w:r w:rsidRPr="002C5A42">
              <w:t>Título</w:t>
            </w:r>
          </w:p>
        </w:tc>
        <w:tc>
          <w:tcPr>
            <w:tcW w:w="1155" w:type="pct"/>
          </w:tcPr>
          <w:p w14:paraId="5A036250" w14:textId="77777777" w:rsidR="006E5425" w:rsidRPr="002C5A42" w:rsidRDefault="00E96407">
            <w:r w:rsidRPr="002C5A42">
              <w:t>Data</w:t>
            </w:r>
          </w:p>
        </w:tc>
      </w:tr>
      <w:tr w:rsidR="006E5425" w:rsidRPr="002C5A42" w14:paraId="30107951" w14:textId="77777777" w:rsidTr="006E5425">
        <w:tc>
          <w:tcPr>
            <w:tcW w:w="1923" w:type="pct"/>
          </w:tcPr>
          <w:p w14:paraId="6F2BA65E" w14:textId="77777777" w:rsidR="006E5425" w:rsidRPr="002C5A42" w:rsidRDefault="006E5425"/>
        </w:tc>
        <w:tc>
          <w:tcPr>
            <w:tcW w:w="1923" w:type="pct"/>
          </w:tcPr>
          <w:p w14:paraId="789A65EC" w14:textId="77777777" w:rsidR="006E5425" w:rsidRPr="002C5A42" w:rsidRDefault="006E5425"/>
        </w:tc>
        <w:tc>
          <w:tcPr>
            <w:tcW w:w="1155" w:type="pct"/>
          </w:tcPr>
          <w:p w14:paraId="5644FFA6" w14:textId="77777777" w:rsidR="006E5425" w:rsidRPr="002C5A42" w:rsidRDefault="006E5425"/>
        </w:tc>
      </w:tr>
      <w:tr w:rsidR="006E5425" w:rsidRPr="002C5A42" w14:paraId="5E86A6A6" w14:textId="77777777" w:rsidTr="006E5425">
        <w:tc>
          <w:tcPr>
            <w:tcW w:w="1923" w:type="pct"/>
          </w:tcPr>
          <w:p w14:paraId="030AF57E" w14:textId="77777777" w:rsidR="006E5425" w:rsidRPr="002C5A42" w:rsidRDefault="006E5425"/>
        </w:tc>
        <w:tc>
          <w:tcPr>
            <w:tcW w:w="1923" w:type="pct"/>
          </w:tcPr>
          <w:p w14:paraId="567886D0" w14:textId="77777777" w:rsidR="006E5425" w:rsidRPr="002C5A42" w:rsidRDefault="006E5425"/>
        </w:tc>
        <w:tc>
          <w:tcPr>
            <w:tcW w:w="1155" w:type="pct"/>
          </w:tcPr>
          <w:p w14:paraId="68D8C190" w14:textId="77777777" w:rsidR="006E5425" w:rsidRPr="002C5A42" w:rsidRDefault="006E5425"/>
        </w:tc>
      </w:tr>
      <w:tr w:rsidR="006E5425" w:rsidRPr="002C5A42" w14:paraId="0F1D5AF6" w14:textId="77777777" w:rsidTr="006E5425">
        <w:tc>
          <w:tcPr>
            <w:tcW w:w="1923" w:type="pct"/>
          </w:tcPr>
          <w:p w14:paraId="6EB41960" w14:textId="77777777" w:rsidR="006E5425" w:rsidRPr="002C5A42" w:rsidRDefault="006E5425"/>
        </w:tc>
        <w:tc>
          <w:tcPr>
            <w:tcW w:w="1923" w:type="pct"/>
          </w:tcPr>
          <w:p w14:paraId="0E3E675F" w14:textId="77777777" w:rsidR="006E5425" w:rsidRPr="002C5A42" w:rsidRDefault="006E5425"/>
        </w:tc>
        <w:tc>
          <w:tcPr>
            <w:tcW w:w="1155" w:type="pct"/>
          </w:tcPr>
          <w:p w14:paraId="0B1065C8" w14:textId="77777777" w:rsidR="006E5425" w:rsidRPr="002C5A42" w:rsidRDefault="006E5425"/>
        </w:tc>
      </w:tr>
    </w:tbl>
    <w:p w14:paraId="743756C5" w14:textId="77777777" w:rsidR="006E5425" w:rsidRPr="002C5A42" w:rsidRDefault="006E5425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155"/>
        <w:gridCol w:w="1875"/>
        <w:gridCol w:w="168"/>
        <w:gridCol w:w="1040"/>
        <w:gridCol w:w="554"/>
        <w:gridCol w:w="1155"/>
        <w:gridCol w:w="1874"/>
        <w:gridCol w:w="168"/>
        <w:gridCol w:w="1038"/>
      </w:tblGrid>
      <w:tr w:rsidR="006E5425" w:rsidRPr="002C5A42" w14:paraId="17C17BF9" w14:textId="77777777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14:paraId="0A08C7BE" w14:textId="77777777" w:rsidR="006E5425" w:rsidRPr="002C5A42" w:rsidRDefault="006E5425">
            <w:pPr>
              <w:pStyle w:val="SemEspaamento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14:paraId="0DE38763" w14:textId="77777777" w:rsidR="006E5425" w:rsidRPr="002C5A42" w:rsidRDefault="006E5425">
            <w:pPr>
              <w:pStyle w:val="SemEspaamento"/>
            </w:pPr>
          </w:p>
        </w:tc>
        <w:tc>
          <w:tcPr>
            <w:tcW w:w="93" w:type="pct"/>
            <w:vAlign w:val="bottom"/>
          </w:tcPr>
          <w:p w14:paraId="6CCD9FC1" w14:textId="77777777" w:rsidR="006E5425" w:rsidRPr="002C5A42" w:rsidRDefault="006E5425">
            <w:pPr>
              <w:pStyle w:val="SemEspaamento"/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14:paraId="27769132" w14:textId="77777777" w:rsidR="006E5425" w:rsidRPr="002C5A42" w:rsidRDefault="006E5425">
            <w:pPr>
              <w:pStyle w:val="SemEspaamento"/>
            </w:pPr>
          </w:p>
        </w:tc>
        <w:tc>
          <w:tcPr>
            <w:tcW w:w="307" w:type="pct"/>
            <w:vAlign w:val="bottom"/>
          </w:tcPr>
          <w:p w14:paraId="0AACFC2A" w14:textId="77777777" w:rsidR="006E5425" w:rsidRPr="002C5A42" w:rsidRDefault="006E5425">
            <w:pPr>
              <w:pStyle w:val="SemEspaamento"/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14:paraId="2952984C" w14:textId="77777777" w:rsidR="006E5425" w:rsidRPr="002C5A42" w:rsidRDefault="006E5425">
            <w:pPr>
              <w:pStyle w:val="SemEspaamento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14:paraId="60A9688F" w14:textId="77777777" w:rsidR="006E5425" w:rsidRPr="002C5A42" w:rsidRDefault="006E5425">
            <w:pPr>
              <w:pStyle w:val="SemEspaamento"/>
            </w:pPr>
          </w:p>
        </w:tc>
        <w:tc>
          <w:tcPr>
            <w:tcW w:w="93" w:type="pct"/>
            <w:vAlign w:val="bottom"/>
          </w:tcPr>
          <w:p w14:paraId="5E1D24B1" w14:textId="77777777" w:rsidR="006E5425" w:rsidRPr="002C5A42" w:rsidRDefault="006E5425">
            <w:pPr>
              <w:pStyle w:val="SemEspaamento"/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14:paraId="1F1585FA" w14:textId="77777777" w:rsidR="006E5425" w:rsidRPr="002C5A42" w:rsidRDefault="006E5425">
            <w:pPr>
              <w:pStyle w:val="SemEspaamento"/>
            </w:pPr>
          </w:p>
        </w:tc>
      </w:tr>
      <w:tr w:rsidR="006E5425" w:rsidRPr="002C5A42" w14:paraId="43157BE9" w14:textId="77777777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14:paraId="74BDC31D" w14:textId="77777777" w:rsidR="006E5425" w:rsidRPr="002C5A42" w:rsidRDefault="00E96407">
            <w:r w:rsidRPr="002C5A42">
              <w:t>Aprovado por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14:paraId="2EF33090" w14:textId="77777777" w:rsidR="006E5425" w:rsidRPr="002C5A42" w:rsidRDefault="006E5425"/>
        </w:tc>
        <w:tc>
          <w:tcPr>
            <w:tcW w:w="93" w:type="pct"/>
          </w:tcPr>
          <w:p w14:paraId="429AD60F" w14:textId="77777777" w:rsidR="006E5425" w:rsidRPr="002C5A42" w:rsidRDefault="006E5425"/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14:paraId="4912DDCF" w14:textId="77777777" w:rsidR="006E5425" w:rsidRPr="002C5A42" w:rsidRDefault="00E96407">
            <w:r w:rsidRPr="002C5A42">
              <w:t>Data</w:t>
            </w:r>
          </w:p>
        </w:tc>
        <w:tc>
          <w:tcPr>
            <w:tcW w:w="307" w:type="pct"/>
          </w:tcPr>
          <w:p w14:paraId="73D4184D" w14:textId="77777777" w:rsidR="006E5425" w:rsidRPr="002C5A42" w:rsidRDefault="006E5425"/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14:paraId="2AB53477" w14:textId="77777777" w:rsidR="006E5425" w:rsidRPr="002C5A42" w:rsidRDefault="00E96407">
            <w:r w:rsidRPr="002C5A42">
              <w:t>Aprovado por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14:paraId="04AA81B1" w14:textId="77777777" w:rsidR="006E5425" w:rsidRPr="002C5A42" w:rsidRDefault="006E5425"/>
        </w:tc>
        <w:tc>
          <w:tcPr>
            <w:tcW w:w="93" w:type="pct"/>
          </w:tcPr>
          <w:p w14:paraId="1C3E0938" w14:textId="77777777" w:rsidR="006E5425" w:rsidRPr="002C5A42" w:rsidRDefault="006E5425"/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14:paraId="12F45960" w14:textId="77777777" w:rsidR="006E5425" w:rsidRPr="002C5A42" w:rsidRDefault="00E96407">
            <w:r w:rsidRPr="002C5A42">
              <w:t>Data</w:t>
            </w:r>
          </w:p>
        </w:tc>
      </w:tr>
    </w:tbl>
    <w:p w14:paraId="2A3F70CA" w14:textId="77777777" w:rsidR="006E5425" w:rsidRPr="002C5A42" w:rsidRDefault="006E5425"/>
    <w:sectPr w:rsidR="006E5425" w:rsidRPr="002C5A42" w:rsidSect="002C5A42">
      <w:headerReference w:type="default" r:id="rId11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039D8E" w14:textId="77777777" w:rsidR="0098570A" w:rsidRDefault="0098570A">
      <w:pPr>
        <w:spacing w:after="0" w:line="240" w:lineRule="auto"/>
      </w:pPr>
      <w:r>
        <w:separator/>
      </w:r>
    </w:p>
  </w:endnote>
  <w:endnote w:type="continuationSeparator" w:id="0">
    <w:p w14:paraId="4E030AF3" w14:textId="77777777" w:rsidR="0098570A" w:rsidRDefault="00985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698031" w14:textId="77777777" w:rsidR="0098570A" w:rsidRDefault="0098570A">
      <w:pPr>
        <w:spacing w:after="0" w:line="240" w:lineRule="auto"/>
      </w:pPr>
      <w:r>
        <w:separator/>
      </w:r>
    </w:p>
  </w:footnote>
  <w:footnote w:type="continuationSeparator" w:id="0">
    <w:p w14:paraId="6483C1D3" w14:textId="77777777" w:rsidR="0098570A" w:rsidRDefault="00985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008B10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974925" wp14:editId="10DDE23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1242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3124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3B2BCC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25A32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E01F7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B14"/>
    <w:rsid w:val="00025A32"/>
    <w:rsid w:val="002C5A42"/>
    <w:rsid w:val="003E01F7"/>
    <w:rsid w:val="006C7883"/>
    <w:rsid w:val="006E5425"/>
    <w:rsid w:val="00794B14"/>
    <w:rsid w:val="0098570A"/>
    <w:rsid w:val="00AB749C"/>
    <w:rsid w:val="00B5664F"/>
    <w:rsid w:val="00BC74DA"/>
    <w:rsid w:val="00E9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67FC3"/>
  <w15:chartTrackingRefBased/>
  <w15:docId w15:val="{27C70F63-ED02-4061-AD50-468E77C3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adedeTabelaClaro">
    <w:name w:val="Grid Table Light"/>
    <w:basedOn w:val="Tabela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odeXP\Downloads\tf0292781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40918EED9084D4FA74F4B359D0592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61B879-43EE-447A-ADF7-5C23B41656E7}"/>
      </w:docPartPr>
      <w:docPartBody>
        <w:p w:rsidR="00F56075" w:rsidRDefault="00B73FCD">
          <w:pPr>
            <w:pStyle w:val="E40918EED9084D4FA74F4B359D059244"/>
          </w:pPr>
          <w:r>
            <w:t>[Selecionar Data]</w:t>
          </w:r>
        </w:p>
      </w:docPartBody>
    </w:docPart>
    <w:docPart>
      <w:docPartPr>
        <w:name w:val="5EF050C4EE494DC9BEA2DE305749CC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E2EFA1-7E82-410A-BC34-65ADCC571751}"/>
      </w:docPartPr>
      <w:docPartBody>
        <w:p w:rsidR="00F56075" w:rsidRDefault="00B73FCD">
          <w:pPr>
            <w:pStyle w:val="5EF050C4EE494DC9BEA2DE305749CC45"/>
          </w:pPr>
          <w:r>
            <w:rPr>
              <w:rStyle w:val="TextodoEspaoReservado"/>
            </w:rPr>
            <w:t>Clique aqui para inserir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FCD"/>
    <w:rsid w:val="0009773C"/>
    <w:rsid w:val="00875E95"/>
    <w:rsid w:val="00B73FCD"/>
    <w:rsid w:val="00F5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BC359138E1C484C880C56F0FA6B6B61">
    <w:name w:val="5BC359138E1C484C880C56F0FA6B6B61"/>
  </w:style>
  <w:style w:type="paragraph" w:customStyle="1" w:styleId="E40918EED9084D4FA74F4B359D059244">
    <w:name w:val="E40918EED9084D4FA74F4B359D059244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5EF050C4EE494DC9BEA2DE305749CC45">
    <w:name w:val="5EF050C4EE494DC9BEA2DE305749CC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5d022ff-4ce9-4922-b5a4-f245e35e2aac" xsi:nil="true"/>
    <AssetExpire xmlns="e5d022ff-4ce9-4922-b5a4-f245e35e2aac">2029-01-01T08:00:00+00:00</AssetExpire>
    <CampaignTagsTaxHTField0 xmlns="e5d022ff-4ce9-4922-b5a4-f245e35e2aac">
      <Terms xmlns="http://schemas.microsoft.com/office/infopath/2007/PartnerControls"/>
    </CampaignTagsTaxHTField0>
    <IntlLangReviewDate xmlns="e5d022ff-4ce9-4922-b5a4-f245e35e2aac" xsi:nil="true"/>
    <TPFriendlyName xmlns="e5d022ff-4ce9-4922-b5a4-f245e35e2aac" xsi:nil="true"/>
    <IntlLangReview xmlns="e5d022ff-4ce9-4922-b5a4-f245e35e2aac">false</IntlLangReview>
    <LocLastLocAttemptVersionLookup xmlns="e5d022ff-4ce9-4922-b5a4-f245e35e2aac">844755</LocLastLocAttemptVersionLookup>
    <PolicheckWords xmlns="e5d022ff-4ce9-4922-b5a4-f245e35e2aac" xsi:nil="true"/>
    <SubmitterId xmlns="e5d022ff-4ce9-4922-b5a4-f245e35e2aac" xsi:nil="true"/>
    <AcquiredFrom xmlns="e5d022ff-4ce9-4922-b5a4-f245e35e2aac">Internal MS</AcquiredFrom>
    <EditorialStatus xmlns="e5d022ff-4ce9-4922-b5a4-f245e35e2aac">Complete</EditorialStatus>
    <Markets xmlns="e5d022ff-4ce9-4922-b5a4-f245e35e2aac"/>
    <OriginAsset xmlns="e5d022ff-4ce9-4922-b5a4-f245e35e2aac" xsi:nil="true"/>
    <AssetStart xmlns="e5d022ff-4ce9-4922-b5a4-f245e35e2aac">2012-06-27T21:54:00+00:00</AssetStart>
    <FriendlyTitle xmlns="e5d022ff-4ce9-4922-b5a4-f245e35e2aac" xsi:nil="true"/>
    <MarketSpecific xmlns="e5d022ff-4ce9-4922-b5a4-f245e35e2aac">false</MarketSpecific>
    <TPNamespace xmlns="e5d022ff-4ce9-4922-b5a4-f245e35e2aac" xsi:nil="true"/>
    <PublishStatusLookup xmlns="e5d022ff-4ce9-4922-b5a4-f245e35e2aac">
      <Value>452898</Value>
    </PublishStatusLookup>
    <APAuthor xmlns="e5d022ff-4ce9-4922-b5a4-f245e35e2aac">
      <UserInfo>
        <DisplayName>MIDDLEEAST\v-keerth</DisplayName>
        <AccountId>2799</AccountId>
        <AccountType/>
      </UserInfo>
    </APAuthor>
    <TPCommandLine xmlns="e5d022ff-4ce9-4922-b5a4-f245e35e2aac" xsi:nil="true"/>
    <IntlLangReviewer xmlns="e5d022ff-4ce9-4922-b5a4-f245e35e2aac" xsi:nil="true"/>
    <OpenTemplate xmlns="e5d022ff-4ce9-4922-b5a4-f245e35e2aac">true</OpenTemplate>
    <CSXSubmissionDate xmlns="e5d022ff-4ce9-4922-b5a4-f245e35e2aac" xsi:nil="true"/>
    <TaxCatchAll xmlns="e5d022ff-4ce9-4922-b5a4-f245e35e2aac"/>
    <Manager xmlns="e5d022ff-4ce9-4922-b5a4-f245e35e2aac" xsi:nil="true"/>
    <NumericId xmlns="e5d022ff-4ce9-4922-b5a4-f245e35e2aac" xsi:nil="true"/>
    <ParentAssetId xmlns="e5d022ff-4ce9-4922-b5a4-f245e35e2aac" xsi:nil="true"/>
    <OriginalSourceMarket xmlns="e5d022ff-4ce9-4922-b5a4-f245e35e2aac">english</OriginalSourceMarket>
    <ApprovalStatus xmlns="e5d022ff-4ce9-4922-b5a4-f245e35e2aac">InProgress</ApprovalStatus>
    <TPComponent xmlns="e5d022ff-4ce9-4922-b5a4-f245e35e2aac" xsi:nil="true"/>
    <EditorialTags xmlns="e5d022ff-4ce9-4922-b5a4-f245e35e2aac" xsi:nil="true"/>
    <TPExecutable xmlns="e5d022ff-4ce9-4922-b5a4-f245e35e2aac" xsi:nil="true"/>
    <TPLaunchHelpLink xmlns="e5d022ff-4ce9-4922-b5a4-f245e35e2aac" xsi:nil="true"/>
    <LocComments xmlns="e5d022ff-4ce9-4922-b5a4-f245e35e2aac" xsi:nil="true"/>
    <LocRecommendedHandoff xmlns="e5d022ff-4ce9-4922-b5a4-f245e35e2aac" xsi:nil="true"/>
    <SourceTitle xmlns="e5d022ff-4ce9-4922-b5a4-f245e35e2aac" xsi:nil="true"/>
    <CSXUpdate xmlns="e5d022ff-4ce9-4922-b5a4-f245e35e2aac">false</CSXUpdate>
    <IntlLocPriority xmlns="e5d022ff-4ce9-4922-b5a4-f245e35e2aac" xsi:nil="true"/>
    <UAProjectedTotalWords xmlns="e5d022ff-4ce9-4922-b5a4-f245e35e2aac" xsi:nil="true"/>
    <AssetType xmlns="e5d022ff-4ce9-4922-b5a4-f245e35e2aac">TP</AssetType>
    <MachineTranslated xmlns="e5d022ff-4ce9-4922-b5a4-f245e35e2aac">false</MachineTranslated>
    <OutputCachingOn xmlns="e5d022ff-4ce9-4922-b5a4-f245e35e2aac">false</OutputCachingOn>
    <TemplateStatus xmlns="e5d022ff-4ce9-4922-b5a4-f245e35e2aac">Complete</TemplateStatus>
    <IsSearchable xmlns="e5d022ff-4ce9-4922-b5a4-f245e35e2aac">true</IsSearchable>
    <ContentItem xmlns="e5d022ff-4ce9-4922-b5a4-f245e35e2aac" xsi:nil="true"/>
    <HandoffToMSDN xmlns="e5d022ff-4ce9-4922-b5a4-f245e35e2aac" xsi:nil="true"/>
    <ShowIn xmlns="e5d022ff-4ce9-4922-b5a4-f245e35e2aac">Show everywhere</ShowIn>
    <ThumbnailAssetId xmlns="e5d022ff-4ce9-4922-b5a4-f245e35e2aac" xsi:nil="true"/>
    <UALocComments xmlns="e5d022ff-4ce9-4922-b5a4-f245e35e2aac" xsi:nil="true"/>
    <UALocRecommendation xmlns="e5d022ff-4ce9-4922-b5a4-f245e35e2aac">Localize</UALocRecommendation>
    <LastModifiedDateTime xmlns="e5d022ff-4ce9-4922-b5a4-f245e35e2aac" xsi:nil="true"/>
    <LegacyData xmlns="e5d022ff-4ce9-4922-b5a4-f245e35e2aac" xsi:nil="true"/>
    <LocManualTestRequired xmlns="e5d022ff-4ce9-4922-b5a4-f245e35e2aac">false</LocManualTestRequired>
    <LocMarketGroupTiers2 xmlns="e5d022ff-4ce9-4922-b5a4-f245e35e2aac" xsi:nil="true"/>
    <ClipArtFilename xmlns="e5d022ff-4ce9-4922-b5a4-f245e35e2aac" xsi:nil="true"/>
    <TPApplication xmlns="e5d022ff-4ce9-4922-b5a4-f245e35e2aac" xsi:nil="true"/>
    <CSXHash xmlns="e5d022ff-4ce9-4922-b5a4-f245e35e2aac" xsi:nil="true"/>
    <DirectSourceMarket xmlns="e5d022ff-4ce9-4922-b5a4-f245e35e2aac">english</DirectSourceMarket>
    <PrimaryImageGen xmlns="e5d022ff-4ce9-4922-b5a4-f245e35e2aac">true</PrimaryImageGen>
    <PlannedPubDate xmlns="e5d022ff-4ce9-4922-b5a4-f245e35e2aac" xsi:nil="true"/>
    <CSXSubmissionMarket xmlns="e5d022ff-4ce9-4922-b5a4-f245e35e2aac" xsi:nil="true"/>
    <Downloads xmlns="e5d022ff-4ce9-4922-b5a4-f245e35e2aac">0</Downloads>
    <ArtSampleDocs xmlns="e5d022ff-4ce9-4922-b5a4-f245e35e2aac" xsi:nil="true"/>
    <TrustLevel xmlns="e5d022ff-4ce9-4922-b5a4-f245e35e2aac">1 Microsoft Managed Content</TrustLevel>
    <BlockPublish xmlns="e5d022ff-4ce9-4922-b5a4-f245e35e2aac">false</BlockPublish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BusinessGroup xmlns="e5d022ff-4ce9-4922-b5a4-f245e35e2aac" xsi:nil="true"/>
    <Providers xmlns="e5d022ff-4ce9-4922-b5a4-f245e35e2aac" xsi:nil="true"/>
    <TemplateTemplateType xmlns="e5d022ff-4ce9-4922-b5a4-f245e35e2aac">Word Document Template</TemplateTemplateType>
    <TimesCloned xmlns="e5d022ff-4ce9-4922-b5a4-f245e35e2aac" xsi:nil="true"/>
    <TPAppVersion xmlns="e5d022ff-4ce9-4922-b5a4-f245e35e2aac" xsi:nil="true"/>
    <VoteCount xmlns="e5d022ff-4ce9-4922-b5a4-f245e35e2aac" xsi:nil="true"/>
    <FeatureTagsTaxHTField0 xmlns="e5d022ff-4ce9-4922-b5a4-f245e35e2aac">
      <Terms xmlns="http://schemas.microsoft.com/office/infopath/2007/PartnerControls"/>
    </FeatureTagsTaxHTField0>
    <Provider xmlns="e5d022ff-4ce9-4922-b5a4-f245e35e2aac" xsi:nil="true"/>
    <UACurrentWords xmlns="e5d022ff-4ce9-4922-b5a4-f245e35e2aac" xsi:nil="true"/>
    <AssetId xmlns="e5d022ff-4ce9-4922-b5a4-f245e35e2aac">TP102927812</AssetId>
    <TPClientViewer xmlns="e5d022ff-4ce9-4922-b5a4-f245e35e2aac" xsi:nil="true"/>
    <DSATActionTaken xmlns="e5d022ff-4ce9-4922-b5a4-f245e35e2aac" xsi:nil="true"/>
    <APEditor xmlns="e5d022ff-4ce9-4922-b5a4-f245e35e2aac">
      <UserInfo>
        <DisplayName/>
        <AccountId xsi:nil="true"/>
        <AccountType/>
      </UserInfo>
    </APEditor>
    <TPInstallLocation xmlns="e5d022ff-4ce9-4922-b5a4-f245e35e2aac" xsi:nil="true"/>
    <OOCacheId xmlns="e5d022ff-4ce9-4922-b5a4-f245e35e2aac" xsi:nil="true"/>
    <IsDeleted xmlns="e5d022ff-4ce9-4922-b5a4-f245e35e2aac">false</IsDeleted>
    <PublishTargets xmlns="e5d022ff-4ce9-4922-b5a4-f245e35e2aac">OfficeOnlineVNext</PublishTargets>
    <ApprovalLog xmlns="e5d022ff-4ce9-4922-b5a4-f245e35e2aac" xsi:nil="true"/>
    <BugNumber xmlns="e5d022ff-4ce9-4922-b5a4-f245e35e2aac" xsi:nil="true"/>
    <CrawlForDependencies xmlns="e5d022ff-4ce9-4922-b5a4-f245e35e2aac">false</CrawlForDependencies>
    <InternalTagsTaxHTField0 xmlns="e5d022ff-4ce9-4922-b5a4-f245e35e2aac">
      <Terms xmlns="http://schemas.microsoft.com/office/infopath/2007/PartnerControls"/>
    </InternalTagsTaxHTField0>
    <LastHandOff xmlns="e5d022ff-4ce9-4922-b5a4-f245e35e2aac" xsi:nil="true"/>
    <Milestone xmlns="e5d022ff-4ce9-4922-b5a4-f245e35e2aac" xsi:nil="true"/>
    <OriginalRelease xmlns="e5d022ff-4ce9-4922-b5a4-f245e35e2aac">15</OriginalRelease>
    <RecommendationsModifier xmlns="e5d022ff-4ce9-4922-b5a4-f245e35e2aac" xsi:nil="true"/>
    <ScenarioTagsTaxHTField0 xmlns="e5d022ff-4ce9-4922-b5a4-f245e35e2aac">
      <Terms xmlns="http://schemas.microsoft.com/office/infopath/2007/PartnerControls"/>
    </ScenarioTagsTaxHTField0>
    <UANotes xmlns="e5d022ff-4ce9-4922-b5a4-f245e35e2aa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3.xml><?xml version="1.0" encoding="utf-8"?>
<ds:datastoreItem xmlns:ds="http://schemas.openxmlformats.org/officeDocument/2006/customXml" ds:itemID="{0386A393-B011-45C8-AB43-E42C6143E2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3369E7-0063-0948-A214-D30C07870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C:\Users\CodeXP\Downloads\tf02927813.dotx</Template>
  <TotalTime>2</TotalTime>
  <Pages>2</Pages>
  <Words>352</Words>
  <Characters>1907</Characters>
  <Application>Microsoft Macintosh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CodeXP</dc:creator>
  <cp:keywords/>
  <dc:description/>
  <cp:lastModifiedBy>Wilson Jose de Santana</cp:lastModifiedBy>
  <cp:revision>3</cp:revision>
  <dcterms:created xsi:type="dcterms:W3CDTF">2018-01-30T22:46:00Z</dcterms:created>
  <dcterms:modified xsi:type="dcterms:W3CDTF">2018-01-31T20:23:00Z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